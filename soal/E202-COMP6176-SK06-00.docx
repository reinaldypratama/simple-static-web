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340434" w14:paraId="612E9CE4" w14:textId="77777777" w:rsidTr="009405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AA399" w14:textId="77777777" w:rsidR="00340434" w:rsidRDefault="00340434" w:rsidP="009405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6F2F1AE" w14:textId="77777777" w:rsidR="00340434" w:rsidRDefault="00340434" w:rsidP="009405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166C9BC" wp14:editId="5B7F822C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434" w14:paraId="34A860E5" w14:textId="77777777" w:rsidTr="009405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BA42" w14:textId="77777777" w:rsidR="00340434" w:rsidRDefault="00340434" w:rsidP="009405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1207513E" w14:textId="77777777" w:rsidR="00340434" w:rsidRPr="00212F2F" w:rsidRDefault="00340434" w:rsidP="009405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DC47424" w14:textId="77777777" w:rsidR="00340434" w:rsidRDefault="00340434" w:rsidP="009405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340434" w14:paraId="1D634CB8" w14:textId="77777777" w:rsidTr="009405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A0689" w14:textId="77777777" w:rsidR="00340434" w:rsidRDefault="00340434" w:rsidP="009405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1F98B56" w14:textId="07D33750" w:rsidR="00340434" w:rsidRDefault="00720227" w:rsidP="009405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720227">
              <w:rPr>
                <w:rFonts w:ascii="Arial" w:hAnsi="Arial" w:cs="Arial"/>
                <w:b/>
                <w:sz w:val="20"/>
              </w:rPr>
              <w:t>E202-COMP6176-SK06-00</w:t>
            </w:r>
          </w:p>
        </w:tc>
      </w:tr>
      <w:tr w:rsidR="00340434" w14:paraId="4D8A5D06" w14:textId="77777777" w:rsidTr="009405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582E698" w14:textId="77777777" w:rsidR="00340434" w:rsidRPr="00D61840" w:rsidRDefault="00340434" w:rsidP="009405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9D50E18" w14:textId="77777777" w:rsidR="00340434" w:rsidRDefault="00340434" w:rsidP="009405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01F92C2" w14:textId="77777777" w:rsidR="00340434" w:rsidRDefault="00340434" w:rsidP="00340434">
      <w:pPr>
        <w:ind w:left="360"/>
        <w:jc w:val="both"/>
        <w:rPr>
          <w:lang w:val="id-ID"/>
        </w:rPr>
      </w:pPr>
    </w:p>
    <w:p w14:paraId="664E05AD" w14:textId="77777777" w:rsidR="00340434" w:rsidRDefault="00340434" w:rsidP="00340434">
      <w:pPr>
        <w:numPr>
          <w:ilvl w:val="0"/>
          <w:numId w:val="16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5A3C9896" w14:textId="77777777" w:rsidR="00340434" w:rsidRDefault="00340434" w:rsidP="00340434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61B68B0E" w14:textId="77777777" w:rsidR="00340434" w:rsidRDefault="00340434" w:rsidP="00340434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33018CC0" w14:textId="77777777" w:rsidR="00340434" w:rsidRDefault="00340434" w:rsidP="00340434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5D817478" w14:textId="77777777" w:rsidR="00340434" w:rsidRDefault="00340434" w:rsidP="00340434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4A5E0DD0" w14:textId="77777777" w:rsidR="00340434" w:rsidRDefault="00340434" w:rsidP="00340434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1544C5D3" w14:textId="77777777" w:rsidR="00340434" w:rsidRDefault="00340434" w:rsidP="00340434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0A65DA4A" w14:textId="77777777" w:rsidR="00340434" w:rsidRDefault="00340434" w:rsidP="00340434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07409ED" w14:textId="77777777" w:rsidR="00340434" w:rsidRDefault="00340434" w:rsidP="00340434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7EAD6FAF" w14:textId="77777777" w:rsidR="00340434" w:rsidRDefault="00340434" w:rsidP="00340434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EA27B51" w14:textId="77777777" w:rsidR="00340434" w:rsidRDefault="00340434" w:rsidP="00340434">
      <w:pPr>
        <w:numPr>
          <w:ilvl w:val="2"/>
          <w:numId w:val="17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1A61C9A4" w14:textId="77777777" w:rsidR="00340434" w:rsidRDefault="00340434" w:rsidP="00340434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4814BAE" w14:textId="77777777" w:rsidR="00340434" w:rsidRDefault="00340434" w:rsidP="00340434">
      <w:pPr>
        <w:numPr>
          <w:ilvl w:val="2"/>
          <w:numId w:val="17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F412767" w14:textId="77777777" w:rsidR="00340434" w:rsidRDefault="00340434" w:rsidP="00340434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1918869" w14:textId="77777777" w:rsidR="00340434" w:rsidRDefault="00340434" w:rsidP="00340434">
      <w:pPr>
        <w:ind w:left="540"/>
        <w:jc w:val="both"/>
        <w:rPr>
          <w:rStyle w:val="longtext"/>
          <w:sz w:val="18"/>
          <w:szCs w:val="18"/>
        </w:rPr>
      </w:pPr>
    </w:p>
    <w:p w14:paraId="272B16DD" w14:textId="77777777" w:rsidR="00340434" w:rsidRDefault="00340434" w:rsidP="00340434">
      <w:pPr>
        <w:numPr>
          <w:ilvl w:val="0"/>
          <w:numId w:val="16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3B18D348" w14:textId="77777777" w:rsidR="00340434" w:rsidRDefault="00340434" w:rsidP="00340434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26E576F" w14:textId="77777777" w:rsidR="00340434" w:rsidRDefault="00340434" w:rsidP="00340434">
      <w:pPr>
        <w:ind w:left="360" w:hanging="360"/>
      </w:pPr>
    </w:p>
    <w:p w14:paraId="1E1D14D8" w14:textId="77777777" w:rsidR="00340434" w:rsidRDefault="00340434" w:rsidP="00340434">
      <w:pPr>
        <w:numPr>
          <w:ilvl w:val="0"/>
          <w:numId w:val="16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CB55BF0" w14:textId="77777777" w:rsidR="00340434" w:rsidRDefault="00340434" w:rsidP="00340434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3494EC3E" w14:textId="77777777" w:rsidR="00340434" w:rsidRDefault="00340434" w:rsidP="00340434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5037C922" w14:textId="77777777" w:rsidR="00340434" w:rsidRDefault="00340434" w:rsidP="00340434">
      <w:pPr>
        <w:numPr>
          <w:ilvl w:val="0"/>
          <w:numId w:val="16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072C098D" w14:textId="77777777" w:rsidR="00340434" w:rsidRDefault="00340434" w:rsidP="00340434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3F7724CA" w14:textId="77777777" w:rsidR="00340434" w:rsidRDefault="00340434" w:rsidP="00340434">
      <w:pPr>
        <w:ind w:left="360"/>
        <w:jc w:val="both"/>
        <w:rPr>
          <w:rStyle w:val="longtext"/>
          <w:i/>
          <w:sz w:val="18"/>
          <w:szCs w:val="18"/>
        </w:rPr>
      </w:pPr>
    </w:p>
    <w:p w14:paraId="58CB268F" w14:textId="77777777" w:rsidR="00340434" w:rsidRPr="004875D4" w:rsidRDefault="00340434" w:rsidP="00340434">
      <w:pPr>
        <w:pStyle w:val="ListParagraph"/>
        <w:numPr>
          <w:ilvl w:val="0"/>
          <w:numId w:val="16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>Persentase penilaiaan untuk matakuliah in</w:t>
      </w:r>
      <w:r>
        <w:t>i</w:t>
      </w:r>
      <w:r w:rsidRPr="004875D4">
        <w:rPr>
          <w:lang w:val="id-ID"/>
        </w:rPr>
        <w:t xml:space="preserve"> adalah sebagai berikut: </w:t>
      </w:r>
    </w:p>
    <w:p w14:paraId="0493193D" w14:textId="77777777" w:rsidR="00340434" w:rsidRDefault="00340434" w:rsidP="00340434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1A3BF21C" w14:textId="77777777" w:rsidR="00340434" w:rsidRPr="00BE3C75" w:rsidRDefault="00340434" w:rsidP="0034043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340434" w:rsidRPr="002B1798" w14:paraId="52D9332A" w14:textId="77777777" w:rsidTr="009405AB">
        <w:tc>
          <w:tcPr>
            <w:tcW w:w="1800" w:type="dxa"/>
            <w:shd w:val="clear" w:color="auto" w:fill="D9D9D9" w:themeFill="background1" w:themeFillShade="D9"/>
          </w:tcPr>
          <w:p w14:paraId="08C3D173" w14:textId="77777777" w:rsidR="00340434" w:rsidRPr="002B1798" w:rsidRDefault="00340434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5B46E1DF" w14:textId="77777777" w:rsidR="00340434" w:rsidRPr="002B1798" w:rsidRDefault="0034043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9541196" w14:textId="77777777" w:rsidR="00340434" w:rsidRPr="002B1798" w:rsidRDefault="00340434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39337EB6" w14:textId="77777777" w:rsidR="00340434" w:rsidRPr="002B1798" w:rsidRDefault="0034043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90D015" w14:textId="77777777" w:rsidR="00340434" w:rsidRPr="002B1798" w:rsidRDefault="00340434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98B5F70" w14:textId="77777777" w:rsidR="00340434" w:rsidRPr="002B1798" w:rsidRDefault="0034043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40434" w14:paraId="74713FF0" w14:textId="77777777" w:rsidTr="009405AB">
        <w:trPr>
          <w:trHeight w:val="422"/>
        </w:trPr>
        <w:tc>
          <w:tcPr>
            <w:tcW w:w="1800" w:type="dxa"/>
            <w:vAlign w:val="center"/>
          </w:tcPr>
          <w:p w14:paraId="718CA62D" w14:textId="77777777" w:rsidR="00340434" w:rsidRPr="00D10870" w:rsidRDefault="00340434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BCFF6F9" w14:textId="77777777" w:rsidR="00340434" w:rsidRPr="00D10870" w:rsidRDefault="00340434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34427437" w14:textId="77777777" w:rsidR="00340434" w:rsidRPr="00D10870" w:rsidRDefault="00340434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37AED1D9" w14:textId="77777777" w:rsidR="00340434" w:rsidRDefault="00340434" w:rsidP="0034043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8B54ED1" w14:textId="77777777" w:rsidR="00340434" w:rsidRPr="00571235" w:rsidRDefault="00340434" w:rsidP="00340434">
      <w:pPr>
        <w:numPr>
          <w:ilvl w:val="0"/>
          <w:numId w:val="16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6E9D91B9" w14:textId="77777777" w:rsidR="00340434" w:rsidRDefault="00340434" w:rsidP="0034043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DEC5254" w14:textId="77777777" w:rsidR="00340434" w:rsidRPr="006E5FEB" w:rsidRDefault="00340434" w:rsidP="0034043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340434" w14:paraId="3ABAB733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E1F3E8D" w14:textId="77777777" w:rsidR="00340434" w:rsidRPr="007E1E52" w:rsidRDefault="0034043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FAF7F7C" w14:textId="77777777" w:rsidR="00340434" w:rsidRPr="00290165" w:rsidRDefault="00340434" w:rsidP="009405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340434" w14:paraId="681396E0" w14:textId="77777777" w:rsidTr="009405AB">
        <w:trPr>
          <w:trHeight w:val="773"/>
        </w:trPr>
        <w:tc>
          <w:tcPr>
            <w:tcW w:w="4410" w:type="dxa"/>
            <w:vAlign w:val="center"/>
          </w:tcPr>
          <w:p w14:paraId="281302CF" w14:textId="77777777" w:rsidR="00340434" w:rsidRPr="00644F9A" w:rsidRDefault="00340434" w:rsidP="009405AB">
            <w:r w:rsidRPr="00644F9A">
              <w:t>Adobe Photoshop CC 2018</w:t>
            </w:r>
          </w:p>
          <w:p w14:paraId="7C5F8C86" w14:textId="77777777" w:rsidR="00340434" w:rsidRDefault="00340434" w:rsidP="009405AB">
            <w:r w:rsidRPr="00644F9A">
              <w:t>Visual Studio Code</w:t>
            </w:r>
          </w:p>
          <w:p w14:paraId="789EDBE6" w14:textId="77777777" w:rsidR="00340434" w:rsidRPr="00846160" w:rsidRDefault="00340434" w:rsidP="009405AB">
            <w:r>
              <w:t>jQuery 3</w:t>
            </w:r>
          </w:p>
          <w:p w14:paraId="01670410" w14:textId="77777777" w:rsidR="00340434" w:rsidRPr="00D10870" w:rsidRDefault="00340434" w:rsidP="009405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52901100" w14:textId="77777777" w:rsidR="00340434" w:rsidRDefault="00340434" w:rsidP="00340434">
      <w:pPr>
        <w:pStyle w:val="Heading2"/>
        <w:numPr>
          <w:ilvl w:val="0"/>
          <w:numId w:val="16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7BE91B71" w14:textId="77777777" w:rsidR="00340434" w:rsidRDefault="00340434" w:rsidP="00340434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38CEB437" w14:textId="77777777" w:rsidR="00340434" w:rsidRPr="00166B89" w:rsidRDefault="00340434" w:rsidP="0034043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340434" w14:paraId="3AC1A516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CE466B0" w14:textId="77777777" w:rsidR="00340434" w:rsidRPr="007E1E52" w:rsidRDefault="0034043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11445D6F" w14:textId="77777777" w:rsidR="00340434" w:rsidRPr="007E1E52" w:rsidRDefault="00340434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C12998" w14:textId="77777777" w:rsidR="00340434" w:rsidRPr="007E1E52" w:rsidRDefault="0034043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3B655D86" w14:textId="77777777" w:rsidR="00340434" w:rsidRPr="007E1E52" w:rsidRDefault="00340434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40434" w14:paraId="269FA752" w14:textId="77777777" w:rsidTr="009405AB">
        <w:trPr>
          <w:trHeight w:val="620"/>
        </w:trPr>
        <w:tc>
          <w:tcPr>
            <w:tcW w:w="4410" w:type="dxa"/>
            <w:vAlign w:val="center"/>
          </w:tcPr>
          <w:p w14:paraId="31E71ACE" w14:textId="77777777" w:rsidR="00340434" w:rsidRPr="00D10870" w:rsidRDefault="00340434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09FC1433" w14:textId="77777777" w:rsidR="00340434" w:rsidRPr="00D10870" w:rsidRDefault="00340434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5E2B082" w14:textId="77777777" w:rsidR="00340434" w:rsidRDefault="00340434" w:rsidP="00340434"/>
    <w:p w14:paraId="749A3C25" w14:textId="77777777" w:rsidR="00340434" w:rsidRDefault="00340434" w:rsidP="00340434"/>
    <w:p w14:paraId="5C025E3C" w14:textId="77777777" w:rsidR="00340434" w:rsidRDefault="00340434" w:rsidP="00340434"/>
    <w:p w14:paraId="61E61B4E" w14:textId="16E1AC82" w:rsidR="00340434" w:rsidRDefault="00340434" w:rsidP="00340434"/>
    <w:p w14:paraId="6AA3A9A7" w14:textId="23B04EE0" w:rsidR="008B0E84" w:rsidRDefault="008B0E84" w:rsidP="00340434"/>
    <w:p w14:paraId="3DCEADBC" w14:textId="3CEBCE47" w:rsidR="008B0E84" w:rsidRDefault="008B0E84" w:rsidP="00340434"/>
    <w:p w14:paraId="3D55507C" w14:textId="0CFD84F5" w:rsidR="008B0E84" w:rsidRDefault="008B0E84" w:rsidP="00340434"/>
    <w:p w14:paraId="74E271A9" w14:textId="2E2F4540" w:rsidR="008B0E84" w:rsidRDefault="008B0E84" w:rsidP="00340434"/>
    <w:p w14:paraId="66806E9B" w14:textId="68201FA6" w:rsidR="008B0E84" w:rsidRDefault="008B0E84" w:rsidP="00340434"/>
    <w:p w14:paraId="336B205C" w14:textId="2FC54955" w:rsidR="008B0E84" w:rsidRDefault="008B0E84" w:rsidP="00340434"/>
    <w:p w14:paraId="3E9B0889" w14:textId="5CA3549F" w:rsidR="008B0E84" w:rsidRDefault="008B0E84" w:rsidP="00340434"/>
    <w:p w14:paraId="00F24456" w14:textId="69345249" w:rsidR="008B0E84" w:rsidRDefault="008B0E84" w:rsidP="00340434"/>
    <w:p w14:paraId="17459975" w14:textId="641CE1C3" w:rsidR="008B0E84" w:rsidRDefault="008B0E84" w:rsidP="00340434"/>
    <w:p w14:paraId="430DE1E3" w14:textId="069F9876" w:rsidR="008B0E84" w:rsidRDefault="008B0E84" w:rsidP="00340434"/>
    <w:p w14:paraId="33A895EC" w14:textId="658C5B45" w:rsidR="008B0E84" w:rsidRDefault="008B0E84" w:rsidP="00340434"/>
    <w:p w14:paraId="54964C6B" w14:textId="24FE835C" w:rsidR="008B0E84" w:rsidRDefault="008B0E84" w:rsidP="00340434"/>
    <w:p w14:paraId="530215C5" w14:textId="120A0CFF" w:rsidR="008B0E84" w:rsidRDefault="008B0E84" w:rsidP="00340434"/>
    <w:p w14:paraId="26A151BA" w14:textId="15C9242A" w:rsidR="008B0E84" w:rsidRDefault="008B0E84" w:rsidP="00340434"/>
    <w:p w14:paraId="607D1FB2" w14:textId="3B35D199" w:rsidR="008B0E84" w:rsidRDefault="008B0E84" w:rsidP="00340434"/>
    <w:p w14:paraId="1AB69D92" w14:textId="6AC7AC59" w:rsidR="008B0E84" w:rsidRDefault="008B0E84" w:rsidP="00340434"/>
    <w:p w14:paraId="092BC906" w14:textId="6FCB93DD" w:rsidR="008B0E84" w:rsidRDefault="008B0E84" w:rsidP="00340434"/>
    <w:p w14:paraId="6FF47753" w14:textId="109296AD" w:rsidR="008B0E84" w:rsidRDefault="008B0E84" w:rsidP="00340434"/>
    <w:p w14:paraId="62AB377F" w14:textId="5D7CFC5F" w:rsidR="008B0E84" w:rsidRDefault="008B0E84" w:rsidP="00340434"/>
    <w:p w14:paraId="1EEA9E4F" w14:textId="29C7EF5A" w:rsidR="008B0E84" w:rsidRDefault="008B0E84" w:rsidP="00340434"/>
    <w:p w14:paraId="76362170" w14:textId="15ADCC69" w:rsidR="008B0E84" w:rsidRDefault="008B0E84" w:rsidP="00340434"/>
    <w:p w14:paraId="4787A266" w14:textId="396DFD1F" w:rsidR="008B0E84" w:rsidRDefault="008B0E84" w:rsidP="00340434"/>
    <w:p w14:paraId="4B944E7A" w14:textId="77777777" w:rsidR="008B0E84" w:rsidRDefault="008B0E84" w:rsidP="00340434"/>
    <w:p w14:paraId="53B274AC" w14:textId="77777777" w:rsidR="00340434" w:rsidRDefault="00340434" w:rsidP="00340434"/>
    <w:p w14:paraId="0032D590" w14:textId="77777777" w:rsidR="00340434" w:rsidRDefault="00340434" w:rsidP="00340434"/>
    <w:p w14:paraId="39379814" w14:textId="77777777" w:rsidR="00340434" w:rsidRDefault="00340434" w:rsidP="00340434"/>
    <w:p w14:paraId="24D21BE6" w14:textId="77777777" w:rsidR="00340434" w:rsidRDefault="00340434" w:rsidP="00340434"/>
    <w:p w14:paraId="2B85063F" w14:textId="77777777" w:rsidR="00340434" w:rsidRPr="00650782" w:rsidRDefault="00340434" w:rsidP="00340434"/>
    <w:p w14:paraId="294D6180" w14:textId="77777777" w:rsidR="00340434" w:rsidRDefault="00340434" w:rsidP="00340434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8A23156" w14:textId="77777777" w:rsidR="00340434" w:rsidRDefault="00340434" w:rsidP="00340434">
      <w:pPr>
        <w:rPr>
          <w:rFonts w:ascii="Arial" w:hAnsi="Arial" w:cs="Arial"/>
          <w:i/>
          <w:sz w:val="16"/>
          <w:lang w:val="id-ID"/>
        </w:rPr>
      </w:pPr>
      <w:r>
        <w:rPr>
          <w:rFonts w:ascii="Arial" w:hAnsi="Arial" w:cs="Arial"/>
          <w:i/>
          <w:sz w:val="16"/>
          <w:lang w:val="id-ID"/>
        </w:rPr>
        <w:t>Case</w:t>
      </w:r>
    </w:p>
    <w:p w14:paraId="214B6ECF" w14:textId="77777777" w:rsidR="00340434" w:rsidRDefault="00340434" w:rsidP="00340434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MIKU E-SKPO</w:t>
      </w:r>
    </w:p>
    <w:p w14:paraId="65E6C860" w14:textId="77777777" w:rsidR="00340434" w:rsidRDefault="00340434" w:rsidP="00340434">
      <w:pPr>
        <w:spacing w:line="360" w:lineRule="auto"/>
        <w:ind w:firstLine="720"/>
        <w:jc w:val="both"/>
      </w:pPr>
      <w:r>
        <w:rPr>
          <w:b/>
        </w:rPr>
        <w:t xml:space="preserve">Miku e-SKpo </w:t>
      </w:r>
      <w:r>
        <w:t xml:space="preserve">is a Music Concert from collaboration Crypton Company with Bluejacks formed in December 2020 and based on Jakarta, Indonesia. </w:t>
      </w:r>
      <w:r w:rsidRPr="00116F12">
        <w:t xml:space="preserve">Our </w:t>
      </w:r>
      <w:r>
        <w:t>Event invited Crypton Companies to make Concert</w:t>
      </w:r>
      <w:r w:rsidRPr="00116F12">
        <w:t>.</w:t>
      </w:r>
      <w:r>
        <w:t xml:space="preserve"> The </w:t>
      </w:r>
      <w:r w:rsidRPr="00263578">
        <w:t>concert will be held as interesting as possible, and as futuris</w:t>
      </w:r>
      <w:r>
        <w:t>tic as possible. therefore the C</w:t>
      </w:r>
      <w:r w:rsidRPr="00263578">
        <w:t xml:space="preserve">rypton company is </w:t>
      </w:r>
      <w:r>
        <w:t>a collaboration</w:t>
      </w:r>
      <w:r w:rsidRPr="00263578">
        <w:t xml:space="preserve"> with bluejacks to create a website to attract fans to come</w:t>
      </w:r>
      <w:r>
        <w:t>.</w:t>
      </w:r>
      <w:r w:rsidRPr="00116F12">
        <w:t xml:space="preserve"> </w:t>
      </w:r>
    </w:p>
    <w:p w14:paraId="61A1E829" w14:textId="77777777" w:rsidR="00340434" w:rsidRDefault="00340434" w:rsidP="00340434">
      <w:pPr>
        <w:spacing w:line="360" w:lineRule="auto"/>
        <w:ind w:firstLine="720"/>
        <w:jc w:val="both"/>
      </w:pPr>
      <w:r w:rsidRPr="009F6FD8">
        <w:t xml:space="preserve">The </w:t>
      </w:r>
      <w:r>
        <w:t>C</w:t>
      </w:r>
      <w:r w:rsidRPr="009F6FD8">
        <w:t xml:space="preserve">rypton </w:t>
      </w:r>
      <w:r>
        <w:t>C</w:t>
      </w:r>
      <w:r w:rsidRPr="009F6FD8">
        <w:t xml:space="preserve">ompany has a habit of making logos for every concert that will be held, therefore we must make a </w:t>
      </w:r>
      <w:r w:rsidRPr="009F6FD8">
        <w:rPr>
          <w:b/>
          <w:bCs/>
        </w:rPr>
        <w:t>logo</w:t>
      </w:r>
      <w:r w:rsidRPr="009F6FD8">
        <w:t xml:space="preserve"> that reflects this concert.</w:t>
      </w:r>
      <w:r>
        <w:t xml:space="preserve"> </w:t>
      </w:r>
      <w:r w:rsidRPr="009F6FD8">
        <w:t>Mr. Mario is the person in charge of this event, he said that he has great trust in us, to create a website so that he can provide information about his concert events as soon as possible.</w:t>
      </w:r>
      <w:r>
        <w:t xml:space="preserve"> The requirements for the website are described as follow:</w:t>
      </w:r>
    </w:p>
    <w:p w14:paraId="1B544C35" w14:textId="77777777" w:rsidR="00340434" w:rsidRDefault="00340434" w:rsidP="0034043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/>
        </w:rPr>
        <w:t>Miku e-SKpo</w:t>
      </w:r>
      <w:r>
        <w:t xml:space="preserve"> needs a </w:t>
      </w:r>
      <w:r w:rsidRPr="00E66A65">
        <w:rPr>
          <w:b/>
        </w:rPr>
        <w:t>logo</w:t>
      </w:r>
      <w:r>
        <w:t xml:space="preserve"> that represents the image of the company that has </w:t>
      </w:r>
      <w:r w:rsidRPr="00CE30C1">
        <w:rPr>
          <w:b/>
        </w:rPr>
        <w:t>professional</w:t>
      </w:r>
      <w:r>
        <w:rPr>
          <w:b/>
        </w:rPr>
        <w:t xml:space="preserve"> </w:t>
      </w:r>
      <w:r w:rsidRPr="00CE30C1">
        <w:t>and</w:t>
      </w:r>
      <w:r>
        <w:rPr>
          <w:b/>
        </w:rPr>
        <w:t xml:space="preserve"> cultural</w:t>
      </w:r>
      <w:r>
        <w:t xml:space="preserve"> principles. Consider the </w:t>
      </w:r>
      <w:r w:rsidRPr="00E66A65">
        <w:rPr>
          <w:b/>
        </w:rPr>
        <w:t>customer segment</w:t>
      </w:r>
      <w:r>
        <w:t xml:space="preserve">, </w:t>
      </w:r>
      <w:r w:rsidRPr="00E66A65">
        <w:rPr>
          <w:b/>
        </w:rPr>
        <w:t>shape</w:t>
      </w:r>
      <w:r>
        <w:t xml:space="preserve"> and </w:t>
      </w:r>
      <w:r w:rsidRPr="00E66A65">
        <w:rPr>
          <w:b/>
        </w:rPr>
        <w:t>colors</w:t>
      </w:r>
      <w:r>
        <w:t xml:space="preserve"> when designing the </w:t>
      </w:r>
      <w:r w:rsidRPr="00E66A65">
        <w:rPr>
          <w:b/>
        </w:rPr>
        <w:t>logo</w:t>
      </w:r>
      <w:r>
        <w:t xml:space="preserve">. The logo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t xml:space="preserve">, ensure no layers are </w:t>
      </w:r>
      <w:r w:rsidRPr="00D8101F">
        <w:rPr>
          <w:b/>
        </w:rPr>
        <w:t>merged</w:t>
      </w:r>
      <w:r>
        <w:t>.</w:t>
      </w:r>
    </w:p>
    <w:p w14:paraId="0BFC4288" w14:textId="77777777" w:rsidR="00340434" w:rsidRDefault="00340434" w:rsidP="0034043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/>
        </w:rPr>
        <w:t xml:space="preserve">Miku e-SKpo </w:t>
      </w:r>
      <w:r>
        <w:t xml:space="preserve">wants you to design the </w:t>
      </w:r>
      <w:r w:rsidRPr="0041054D">
        <w:rPr>
          <w:b/>
        </w:rPr>
        <w:t>blueprint</w:t>
      </w:r>
      <w:r>
        <w:t xml:space="preserve"> of your </w:t>
      </w:r>
      <w:r w:rsidRPr="00CE30C1">
        <w:rPr>
          <w:b/>
        </w:rPr>
        <w:t>homepage</w:t>
      </w:r>
      <w:r>
        <w:t xml:space="preserve"> first before start the development on the HTML files. The </w:t>
      </w:r>
      <w:r w:rsidRPr="0041054D">
        <w:rPr>
          <w:b/>
        </w:rPr>
        <w:t>blueprint</w:t>
      </w:r>
      <w:r>
        <w:t xml:space="preserve"> will be created using </w:t>
      </w:r>
      <w:r w:rsidRPr="00FF7C62">
        <w:rPr>
          <w:b/>
        </w:rPr>
        <w:t>Adobe</w:t>
      </w:r>
      <w:r>
        <w:t xml:space="preserve"> </w:t>
      </w:r>
      <w:r w:rsidRPr="00E22A24">
        <w:rPr>
          <w:b/>
        </w:rPr>
        <w:t>Photoshop</w:t>
      </w:r>
      <w:r>
        <w:t xml:space="preserve">. Ensure the </w:t>
      </w:r>
      <w:r w:rsidRPr="000E1679">
        <w:rPr>
          <w:b/>
        </w:rPr>
        <w:t>blueprint</w:t>
      </w:r>
      <w:r>
        <w:t xml:space="preserve"> that you create are the exact same with the website that you will make later. The </w:t>
      </w:r>
      <w:r w:rsidRPr="007C2F61">
        <w:rPr>
          <w:b/>
        </w:rPr>
        <w:t xml:space="preserve">homepage </w:t>
      </w:r>
      <w:r>
        <w:rPr>
          <w:b/>
        </w:rPr>
        <w:t xml:space="preserve">blueprint </w:t>
      </w:r>
      <w:r>
        <w:t xml:space="preserve">will contain </w:t>
      </w:r>
      <w:r w:rsidRPr="007C2F61">
        <w:rPr>
          <w:b/>
        </w:rPr>
        <w:t>header</w:t>
      </w:r>
      <w:r>
        <w:t xml:space="preserve">, </w:t>
      </w:r>
      <w:r w:rsidRPr="007C2F61">
        <w:rPr>
          <w:b/>
        </w:rPr>
        <w:t>navigation</w:t>
      </w:r>
      <w:r>
        <w:t xml:space="preserve">, </w:t>
      </w:r>
      <w:r w:rsidRPr="007C2F61">
        <w:rPr>
          <w:b/>
        </w:rPr>
        <w:t>content</w:t>
      </w:r>
      <w:r w:rsidRPr="00321613">
        <w:t>,</w:t>
      </w:r>
      <w:r>
        <w:t xml:space="preserve"> and </w:t>
      </w:r>
      <w:r w:rsidRPr="007C2F61">
        <w:rPr>
          <w:b/>
        </w:rPr>
        <w:t>footer</w:t>
      </w:r>
      <w:r>
        <w:t xml:space="preserve"> as its structure.</w:t>
      </w:r>
    </w:p>
    <w:p w14:paraId="67911480" w14:textId="77777777" w:rsidR="00340434" w:rsidRPr="00D10AB3" w:rsidRDefault="00340434" w:rsidP="0034043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/>
        </w:rPr>
        <w:t xml:space="preserve">Miku e-SKpo </w:t>
      </w:r>
      <w:r w:rsidRPr="00D10AB3">
        <w:t xml:space="preserve">wants </w:t>
      </w:r>
      <w:r>
        <w:t>its</w:t>
      </w:r>
      <w:r w:rsidRPr="00D10AB3">
        <w:t xml:space="preserve"> company website </w:t>
      </w:r>
      <w:r>
        <w:t xml:space="preserve">to </w:t>
      </w:r>
      <w:r w:rsidRPr="00D10AB3">
        <w:t xml:space="preserve">provide </w:t>
      </w:r>
      <w:r w:rsidRPr="00A97981">
        <w:rPr>
          <w:b/>
        </w:rPr>
        <w:t>information</w:t>
      </w:r>
      <w:r w:rsidRPr="00D10AB3">
        <w:t xml:space="preserve"> about their </w:t>
      </w:r>
      <w:r>
        <w:rPr>
          <w:b/>
        </w:rPr>
        <w:t>Event or Concert</w:t>
      </w:r>
      <w:r>
        <w:t xml:space="preserve"> </w:t>
      </w:r>
      <w:r w:rsidRPr="00D10AB3">
        <w:t xml:space="preserve">and have </w:t>
      </w:r>
      <w:r>
        <w:t xml:space="preserve">a </w:t>
      </w:r>
      <w:r w:rsidRPr="00D10AB3">
        <w:t xml:space="preserve">feature that to </w:t>
      </w:r>
      <w:r>
        <w:rPr>
          <w:b/>
        </w:rPr>
        <w:t>Buy Ticket for the Concert, Show the Line-up Concert</w:t>
      </w:r>
      <w:r w:rsidRPr="00D10AB3">
        <w:t>,</w:t>
      </w:r>
      <w:r>
        <w:t xml:space="preserve"> </w:t>
      </w:r>
      <w:r>
        <w:rPr>
          <w:b/>
        </w:rPr>
        <w:t>Show Merch Store</w:t>
      </w:r>
      <w:r w:rsidRPr="00D10AB3">
        <w:t xml:space="preserve"> and </w:t>
      </w:r>
      <w:r>
        <w:rPr>
          <w:b/>
        </w:rPr>
        <w:t>Concert Gallery.</w:t>
      </w:r>
    </w:p>
    <w:p w14:paraId="43CC5C13" w14:textId="77777777" w:rsidR="00340434" w:rsidRDefault="00340434" w:rsidP="0034043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rPr>
          <w:b/>
        </w:rPr>
        <w:t xml:space="preserve">Miku e-SKpo </w:t>
      </w:r>
      <w:r>
        <w:t xml:space="preserve">wants you to build the website attractive, appealing and fully functioning, furthermore, Mr. Mario wants you to create the </w:t>
      </w:r>
      <w:r>
        <w:rPr>
          <w:b/>
        </w:rPr>
        <w:t>website using responsive</w:t>
      </w:r>
      <w:r>
        <w:t xml:space="preserve"> </w:t>
      </w:r>
      <w:r>
        <w:rPr>
          <w:b/>
        </w:rPr>
        <w:t>design</w:t>
      </w:r>
      <w:r>
        <w:t xml:space="preserve">. The website should be accessible by using a mobile phone in a perfect way. To achieve that, use </w:t>
      </w:r>
      <w:r w:rsidRPr="00DD6B6C">
        <w:rPr>
          <w:b/>
        </w:rPr>
        <w:t>5 kinds of CSS</w:t>
      </w:r>
      <w:r>
        <w:rPr>
          <w:b/>
        </w:rPr>
        <w:t xml:space="preserve">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 w:rsidRPr="0041054D">
        <w:rPr>
          <w:b/>
        </w:rPr>
        <w:t>Meta</w:t>
      </w:r>
      <w:r>
        <w:t xml:space="preserve"> </w:t>
      </w:r>
      <w:r w:rsidRPr="00867FA5">
        <w:rPr>
          <w:b/>
        </w:rPr>
        <w:t>viewport</w:t>
      </w:r>
      <w:r>
        <w:t xml:space="preserve"> </w:t>
      </w:r>
      <w:r w:rsidRPr="00867FA5">
        <w:rPr>
          <w:b/>
        </w:rPr>
        <w:t>tag</w:t>
      </w:r>
      <w:r>
        <w:t xml:space="preserve"> and </w:t>
      </w:r>
      <w:r w:rsidRPr="0041054D">
        <w:rPr>
          <w:b/>
        </w:rPr>
        <w:t>media</w:t>
      </w:r>
      <w:r>
        <w:t xml:space="preserve"> </w:t>
      </w:r>
      <w:r w:rsidRPr="0041054D">
        <w:rPr>
          <w:b/>
        </w:rPr>
        <w:t>screen</w:t>
      </w:r>
      <w:r>
        <w:t xml:space="preserve"> </w:t>
      </w:r>
      <w:r w:rsidRPr="0041054D">
        <w:rPr>
          <w:b/>
        </w:rPr>
        <w:t>rule</w:t>
      </w:r>
      <w:r>
        <w:t xml:space="preserve"> that will be applied if the screen is </w:t>
      </w:r>
      <w:r w:rsidRPr="00F841C9">
        <w:rPr>
          <w:b/>
        </w:rPr>
        <w:t>below</w:t>
      </w:r>
      <w:r>
        <w:t xml:space="preserve"> 8</w:t>
      </w:r>
      <w:r w:rsidRPr="00F841C9">
        <w:rPr>
          <w:b/>
        </w:rPr>
        <w:t>00px</w:t>
      </w:r>
      <w:r>
        <w:t xml:space="preserve"> screen.</w:t>
      </w:r>
      <w:r>
        <w:rPr>
          <w:b/>
        </w:rPr>
        <w:t xml:space="preserve"> </w:t>
      </w:r>
    </w:p>
    <w:p w14:paraId="0344953A" w14:textId="79280DCA" w:rsidR="00340434" w:rsidRDefault="00340434" w:rsidP="00340434">
      <w:pPr>
        <w:pStyle w:val="ListParagraph"/>
        <w:numPr>
          <w:ilvl w:val="3"/>
          <w:numId w:val="12"/>
        </w:numPr>
        <w:spacing w:line="360" w:lineRule="auto"/>
        <w:ind w:left="360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About</w:t>
      </w:r>
      <w:r>
        <w:t xml:space="preserve">, </w:t>
      </w:r>
      <w:r>
        <w:rPr>
          <w:b/>
        </w:rPr>
        <w:t>Merch Store</w:t>
      </w:r>
      <w:r>
        <w:t xml:space="preserve">, </w:t>
      </w:r>
      <w:r>
        <w:rPr>
          <w:b/>
        </w:rPr>
        <w:t>Buy Ticket</w:t>
      </w:r>
      <w:r>
        <w:t xml:space="preserve">, and </w:t>
      </w:r>
      <w:r>
        <w:rPr>
          <w:b/>
        </w:rPr>
        <w:t>Concert Gallery</w:t>
      </w:r>
      <w:r>
        <w:t xml:space="preserve">. You have to create the </w:t>
      </w:r>
      <w:r w:rsidRPr="00F841C9"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 w:rsidRPr="00F841C9">
        <w:t>using</w:t>
      </w:r>
      <w:r>
        <w:rPr>
          <w:b/>
        </w:rPr>
        <w:t xml:space="preserve"> CSS </w:t>
      </w:r>
      <w:r>
        <w:t xml:space="preserve">and Make </w:t>
      </w:r>
      <w:r>
        <w:rPr>
          <w:b/>
        </w:rPr>
        <w:t xml:space="preserve">Image-Slider </w:t>
      </w:r>
      <w:r>
        <w:t xml:space="preserve">at </w:t>
      </w:r>
      <w:r>
        <w:rPr>
          <w:b/>
        </w:rPr>
        <w:t xml:space="preserve">HomePage </w:t>
      </w:r>
      <w:r>
        <w:t xml:space="preserve">with </w:t>
      </w:r>
      <w:r>
        <w:rPr>
          <w:b/>
        </w:rPr>
        <w:t>jQuery</w:t>
      </w:r>
      <w:r>
        <w:t>. Below are the requirements for each page:</w:t>
      </w:r>
    </w:p>
    <w:p w14:paraId="791D7BE1" w14:textId="77777777" w:rsidR="00340434" w:rsidRDefault="00340434" w:rsidP="00340434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709" w:hanging="283"/>
        <w:jc w:val="both"/>
        <w:rPr>
          <w:b/>
        </w:rPr>
      </w:pPr>
      <w:r>
        <w:rPr>
          <w:b/>
        </w:rPr>
        <w:t>Home</w:t>
      </w:r>
    </w:p>
    <w:p w14:paraId="7B264E37" w14:textId="1C4BDE68" w:rsidR="00340434" w:rsidRDefault="00340434" w:rsidP="00340434">
      <w:pPr>
        <w:pStyle w:val="ListParagraph"/>
        <w:spacing w:line="360" w:lineRule="auto"/>
        <w:ind w:left="567" w:firstLine="284"/>
        <w:jc w:val="both"/>
      </w:pPr>
      <w:r>
        <w:t xml:space="preserve">This page shows information about their event and show the line-up for the concert. </w:t>
      </w:r>
      <w:r>
        <w:rPr>
          <w:b/>
        </w:rPr>
        <w:t>Miku e-SKpo</w:t>
      </w:r>
      <w:r>
        <w:t xml:space="preserve"> also wants to have an </w:t>
      </w:r>
      <w:r>
        <w:rPr>
          <w:b/>
        </w:rPr>
        <w:t>image-slider</w:t>
      </w:r>
      <w:r>
        <w:t xml:space="preserve"> on this page to show the latest </w:t>
      </w:r>
      <w:r>
        <w:rPr>
          <w:b/>
        </w:rPr>
        <w:t>events</w:t>
      </w:r>
      <w:r>
        <w:t xml:space="preserve"> </w:t>
      </w:r>
      <w:r>
        <w:rPr>
          <w:b/>
        </w:rPr>
        <w:t>or concerts</w:t>
      </w:r>
      <w:r>
        <w:t xml:space="preserve">. The image-slider must be using the </w:t>
      </w:r>
      <w:r w:rsidRPr="00E1420A">
        <w:rPr>
          <w:b/>
        </w:rPr>
        <w:t>jQuery</w:t>
      </w:r>
      <w:r>
        <w:t xml:space="preserve"> animation effect.</w:t>
      </w:r>
    </w:p>
    <w:p w14:paraId="25A00C2E" w14:textId="77777777" w:rsidR="008B0E84" w:rsidRDefault="008B0E84" w:rsidP="00340434">
      <w:pPr>
        <w:pStyle w:val="ListParagraph"/>
        <w:spacing w:line="360" w:lineRule="auto"/>
        <w:ind w:left="567" w:firstLine="284"/>
        <w:jc w:val="both"/>
      </w:pPr>
    </w:p>
    <w:p w14:paraId="07937EE8" w14:textId="77777777" w:rsidR="00340434" w:rsidRDefault="00340434" w:rsidP="00340434">
      <w:pPr>
        <w:pStyle w:val="ListParagraph"/>
        <w:numPr>
          <w:ilvl w:val="1"/>
          <w:numId w:val="12"/>
        </w:numPr>
        <w:tabs>
          <w:tab w:val="num" w:pos="720"/>
        </w:tabs>
        <w:spacing w:line="360" w:lineRule="auto"/>
        <w:ind w:left="709" w:hanging="283"/>
        <w:jc w:val="both"/>
        <w:rPr>
          <w:b/>
        </w:rPr>
      </w:pPr>
      <w:r>
        <w:rPr>
          <w:b/>
        </w:rPr>
        <w:lastRenderedPageBreak/>
        <w:t>About</w:t>
      </w:r>
    </w:p>
    <w:p w14:paraId="4078458D" w14:textId="77777777" w:rsidR="00340434" w:rsidRPr="002D510B" w:rsidRDefault="00340434" w:rsidP="00340434">
      <w:pPr>
        <w:pStyle w:val="ListParagraph"/>
        <w:spacing w:line="360" w:lineRule="auto"/>
        <w:ind w:left="567" w:firstLine="284"/>
        <w:jc w:val="both"/>
      </w:pPr>
      <w:r>
        <w:t xml:space="preserve">This page provides </w:t>
      </w:r>
      <w:r w:rsidRPr="00F27849">
        <w:rPr>
          <w:b/>
        </w:rPr>
        <w:t>information</w:t>
      </w:r>
      <w:r>
        <w:t xml:space="preserve"> about </w:t>
      </w:r>
      <w:r>
        <w:rPr>
          <w:b/>
        </w:rPr>
        <w:t xml:space="preserve">the event </w:t>
      </w:r>
      <w:r w:rsidRPr="00387ADC">
        <w:t>and</w:t>
      </w:r>
      <w:r>
        <w:rPr>
          <w:b/>
        </w:rPr>
        <w:t xml:space="preserve"> its social media</w:t>
      </w:r>
      <w:r>
        <w:t>. You’re free to add another component such as testimonial about the concert, etc.</w:t>
      </w:r>
    </w:p>
    <w:p w14:paraId="6110FFB2" w14:textId="77777777" w:rsidR="00340434" w:rsidRDefault="00340434" w:rsidP="00340434">
      <w:pPr>
        <w:pStyle w:val="ListParagraph"/>
        <w:numPr>
          <w:ilvl w:val="1"/>
          <w:numId w:val="12"/>
        </w:numPr>
        <w:tabs>
          <w:tab w:val="num" w:pos="720"/>
        </w:tabs>
        <w:spacing w:line="360" w:lineRule="auto"/>
        <w:ind w:left="709" w:hanging="283"/>
        <w:jc w:val="both"/>
        <w:rPr>
          <w:b/>
        </w:rPr>
      </w:pPr>
      <w:r>
        <w:rPr>
          <w:b/>
        </w:rPr>
        <w:t>Concert Gallery</w:t>
      </w:r>
    </w:p>
    <w:p w14:paraId="642E48D2" w14:textId="77777777" w:rsidR="00340434" w:rsidRDefault="00340434" w:rsidP="00340434">
      <w:pPr>
        <w:pStyle w:val="ListParagraph"/>
        <w:spacing w:line="360" w:lineRule="auto"/>
        <w:ind w:left="567" w:firstLine="284"/>
        <w:jc w:val="both"/>
      </w:pPr>
      <w:r>
        <w:t xml:space="preserve">This page shows the </w:t>
      </w:r>
      <w:r w:rsidRPr="0084644A">
        <w:rPr>
          <w:b/>
        </w:rPr>
        <w:t>situation at the concert</w:t>
      </w:r>
      <w:r>
        <w:t xml:space="preserve">. This page will </w:t>
      </w:r>
      <w:r w:rsidRPr="0084644A">
        <w:rPr>
          <w:b/>
        </w:rPr>
        <w:t xml:space="preserve">show photos </w:t>
      </w:r>
      <w:r>
        <w:t xml:space="preserve">about the concert and its </w:t>
      </w:r>
      <w:r w:rsidRPr="0084644A">
        <w:rPr>
          <w:b/>
        </w:rPr>
        <w:t>caption</w:t>
      </w:r>
      <w:r>
        <w:t xml:space="preserve">, you are also </w:t>
      </w:r>
      <w:r w:rsidRPr="00685DC6">
        <w:rPr>
          <w:b/>
        </w:rPr>
        <w:t>free to add another component</w:t>
      </w:r>
      <w:r>
        <w:t xml:space="preserve"> such as modal to show the image. </w:t>
      </w:r>
    </w:p>
    <w:p w14:paraId="5EAC957A" w14:textId="77777777" w:rsidR="00340434" w:rsidRDefault="00340434" w:rsidP="00340434">
      <w:pPr>
        <w:pStyle w:val="ListParagraph"/>
        <w:numPr>
          <w:ilvl w:val="1"/>
          <w:numId w:val="12"/>
        </w:numPr>
        <w:tabs>
          <w:tab w:val="num" w:pos="720"/>
        </w:tabs>
        <w:spacing w:line="360" w:lineRule="auto"/>
        <w:ind w:left="709" w:hanging="283"/>
        <w:jc w:val="both"/>
        <w:rPr>
          <w:b/>
        </w:rPr>
      </w:pPr>
      <w:r>
        <w:rPr>
          <w:b/>
        </w:rPr>
        <w:t>Merch Store</w:t>
      </w:r>
    </w:p>
    <w:p w14:paraId="1DEF4675" w14:textId="77777777" w:rsidR="00340434" w:rsidRDefault="00340434" w:rsidP="00340434">
      <w:pPr>
        <w:pStyle w:val="ListParagraph"/>
        <w:spacing w:line="360" w:lineRule="auto"/>
        <w:ind w:left="567" w:firstLine="284"/>
        <w:jc w:val="both"/>
      </w:pPr>
      <w:r>
        <w:t xml:space="preserve">This page shows </w:t>
      </w:r>
      <w:r w:rsidRPr="00685DC6">
        <w:rPr>
          <w:b/>
        </w:rPr>
        <w:t>Merch from Crypton merch official</w:t>
      </w:r>
      <w:r>
        <w:t xml:space="preserve">. Each merch had information that should be provided, such as </w:t>
      </w:r>
      <w:r w:rsidRPr="00685DC6">
        <w:rPr>
          <w:b/>
        </w:rPr>
        <w:t>merch’s picture</w:t>
      </w:r>
      <w:r>
        <w:t xml:space="preserve">, </w:t>
      </w:r>
      <w:r w:rsidRPr="00685DC6">
        <w:rPr>
          <w:b/>
        </w:rPr>
        <w:t>merch’s price</w:t>
      </w:r>
      <w:r>
        <w:t xml:space="preserve">, </w:t>
      </w:r>
      <w:r w:rsidRPr="00685DC6">
        <w:rPr>
          <w:b/>
        </w:rPr>
        <w:t>merch’s name</w:t>
      </w:r>
      <w:r>
        <w:t xml:space="preserve">, and </w:t>
      </w:r>
      <w:r w:rsidRPr="00685DC6">
        <w:rPr>
          <w:b/>
        </w:rPr>
        <w:t>buy button</w:t>
      </w:r>
      <w:r>
        <w:t xml:space="preserve">. </w:t>
      </w:r>
    </w:p>
    <w:p w14:paraId="7F6EC7DF" w14:textId="77777777" w:rsidR="00340434" w:rsidRDefault="00340434" w:rsidP="00340434">
      <w:pPr>
        <w:pStyle w:val="ListParagraph"/>
        <w:numPr>
          <w:ilvl w:val="1"/>
          <w:numId w:val="12"/>
        </w:numPr>
        <w:tabs>
          <w:tab w:val="num" w:pos="720"/>
        </w:tabs>
        <w:spacing w:line="360" w:lineRule="auto"/>
        <w:ind w:left="709" w:hanging="283"/>
        <w:jc w:val="both"/>
        <w:rPr>
          <w:b/>
        </w:rPr>
      </w:pPr>
      <w:r>
        <w:rPr>
          <w:b/>
        </w:rPr>
        <w:t>Purchase Ticket</w:t>
      </w:r>
    </w:p>
    <w:p w14:paraId="57F6C041" w14:textId="77777777" w:rsidR="00340434" w:rsidRDefault="00340434" w:rsidP="00340434">
      <w:pPr>
        <w:pStyle w:val="ListParagraph"/>
        <w:spacing w:line="360" w:lineRule="auto"/>
        <w:ind w:left="567" w:firstLine="284"/>
        <w:jc w:val="both"/>
      </w:pPr>
      <w:r>
        <w:t xml:space="preserve">This page helps customers to buy a ticket for the concert. To order their ticket, the customer must choose their </w:t>
      </w:r>
      <w:r>
        <w:rPr>
          <w:b/>
        </w:rPr>
        <w:t>type Ticket</w:t>
      </w:r>
      <w:r>
        <w:t xml:space="preserve">. The type is </w:t>
      </w:r>
      <w:r>
        <w:rPr>
          <w:b/>
        </w:rPr>
        <w:t>Platinum, Gold, Silver, Bronze</w:t>
      </w:r>
      <w:r w:rsidRPr="0015564D">
        <w:t>,</w:t>
      </w:r>
      <w:r>
        <w:rPr>
          <w:b/>
        </w:rPr>
        <w:t xml:space="preserve"> </w:t>
      </w:r>
      <w:r>
        <w:t xml:space="preserve">and submit some personal information such as </w:t>
      </w:r>
      <w:r w:rsidRPr="0000613B">
        <w:rPr>
          <w:b/>
        </w:rPr>
        <w:t>name</w:t>
      </w:r>
      <w:r>
        <w:t xml:space="preserve">, </w:t>
      </w:r>
      <w:r w:rsidRPr="0082588C">
        <w:rPr>
          <w:b/>
        </w:rPr>
        <w:t>email</w:t>
      </w:r>
      <w:r>
        <w:t>,</w:t>
      </w:r>
      <w:r>
        <w:rPr>
          <w:b/>
        </w:rPr>
        <w:t xml:space="preserve"> phone</w:t>
      </w:r>
      <w:r>
        <w:t xml:space="preserve">, </w:t>
      </w:r>
      <w:r>
        <w:rPr>
          <w:b/>
        </w:rPr>
        <w:t xml:space="preserve">address, </w:t>
      </w:r>
      <w:r w:rsidRPr="002972AD">
        <w:t>and</w:t>
      </w:r>
      <w:r>
        <w:rPr>
          <w:b/>
        </w:rPr>
        <w:t xml:space="preserve"> </w:t>
      </w:r>
      <w:r w:rsidRPr="002972AD">
        <w:rPr>
          <w:b/>
        </w:rPr>
        <w:t>agreement to the term and services</w:t>
      </w:r>
      <w:r>
        <w:t xml:space="preserve">. You are also asked to create </w:t>
      </w:r>
      <w:r w:rsidRPr="0047430D">
        <w:rPr>
          <w:b/>
        </w:rPr>
        <w:t>5 kind</w:t>
      </w:r>
      <w:r>
        <w:rPr>
          <w:b/>
        </w:rPr>
        <w:t>s</w:t>
      </w:r>
      <w:r w:rsidRPr="0047430D">
        <w:rPr>
          <w:b/>
        </w:rPr>
        <w:t xml:space="preserve"> of validation</w:t>
      </w:r>
      <w:r>
        <w:t xml:space="preserve"> using </w:t>
      </w:r>
      <w:r>
        <w:rPr>
          <w:b/>
        </w:rPr>
        <w:t xml:space="preserve">JavaScript </w:t>
      </w:r>
      <w:r>
        <w:t xml:space="preserve">and </w:t>
      </w:r>
      <w:r w:rsidRPr="00645EF6">
        <w:rPr>
          <w:b/>
        </w:rPr>
        <w:t xml:space="preserve">don’t use </w:t>
      </w:r>
      <w:r>
        <w:rPr>
          <w:b/>
        </w:rPr>
        <w:t xml:space="preserve">a </w:t>
      </w:r>
      <w:r w:rsidRPr="00645EF6">
        <w:rPr>
          <w:b/>
        </w:rPr>
        <w:t>regular expression</w:t>
      </w:r>
      <w:r w:rsidRPr="0082588C">
        <w:t>.</w:t>
      </w:r>
    </w:p>
    <w:p w14:paraId="303A5C66" w14:textId="77777777" w:rsidR="00340434" w:rsidRDefault="00340434" w:rsidP="00340434">
      <w:pPr>
        <w:spacing w:line="360" w:lineRule="auto"/>
        <w:jc w:val="both"/>
      </w:pPr>
    </w:p>
    <w:p w14:paraId="49F78647" w14:textId="77777777" w:rsidR="00340434" w:rsidRDefault="00340434" w:rsidP="00340434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37E727BD" w14:textId="77777777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 w:rsidRPr="00875ADA">
        <w:rPr>
          <w:b/>
        </w:rPr>
        <w:t>consistency</w:t>
      </w:r>
      <w:r>
        <w:t>.</w:t>
      </w:r>
    </w:p>
    <w:p w14:paraId="39EC3E40" w14:textId="77777777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371CE6C1" w14:textId="77777777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6ACD5B38" w14:textId="77777777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63315CC4" w14:textId="77777777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 w:rsidRPr="00BD6A86">
        <w:rPr>
          <w:b/>
        </w:rPr>
        <w:t>Internal</w:t>
      </w:r>
      <w:r>
        <w:t xml:space="preserve"> or </w:t>
      </w:r>
      <w:r w:rsidRPr="00BD6A86">
        <w:rPr>
          <w:b/>
        </w:rPr>
        <w:t>inline</w:t>
      </w:r>
      <w:r>
        <w:t xml:space="preserve"> </w:t>
      </w:r>
      <w:r w:rsidRPr="00BD6A86">
        <w:rPr>
          <w:b/>
        </w:rPr>
        <w:t>CSS</w:t>
      </w:r>
      <w:r>
        <w:t xml:space="preserve"> will not be </w:t>
      </w:r>
      <w:r w:rsidRPr="00BD6A86">
        <w:rPr>
          <w:b/>
        </w:rPr>
        <w:t>marked</w:t>
      </w:r>
      <w:r>
        <w:t>.</w:t>
      </w:r>
    </w:p>
    <w:p w14:paraId="77C0BAEB" w14:textId="77777777" w:rsidR="00340434" w:rsidRPr="00C058E3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  <w:rPr>
          <w:b/>
        </w:rPr>
      </w:pPr>
      <w:r>
        <w:t xml:space="preserve">Use the </w:t>
      </w:r>
      <w:r>
        <w:rPr>
          <w:b/>
        </w:rPr>
        <w:t>CSS box positioning concept</w:t>
      </w:r>
      <w:r>
        <w:t xml:space="preserve"> to design your web structure</w:t>
      </w:r>
      <w:r w:rsidRPr="00C058E3">
        <w:rPr>
          <w:b/>
        </w:rPr>
        <w:t xml:space="preserve">, do not use </w:t>
      </w:r>
      <w:r>
        <w:rPr>
          <w:b/>
        </w:rPr>
        <w:t xml:space="preserve">the </w:t>
      </w:r>
      <w:r w:rsidRPr="00C058E3">
        <w:rPr>
          <w:b/>
        </w:rPr>
        <w:t>table for the layout.</w:t>
      </w:r>
    </w:p>
    <w:p w14:paraId="37CFC2E8" w14:textId="77777777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387509BC" w14:textId="77777777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7D0347C3" w14:textId="77777777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01E4F536" w14:textId="77777777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5762D208" w14:textId="73F44746" w:rsidR="00340434" w:rsidRDefault="00340434" w:rsidP="00340434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  <w:bookmarkStart w:id="0" w:name="_GoBack"/>
      <w:bookmarkEnd w:id="0"/>
    </w:p>
    <w:p w14:paraId="05206091" w14:textId="77777777" w:rsidR="00340434" w:rsidRDefault="00340434" w:rsidP="00340434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46253E1E" w14:textId="77777777" w:rsidR="00340434" w:rsidRDefault="00340434" w:rsidP="00340434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Logo (*.psd).</w:t>
      </w:r>
    </w:p>
    <w:p w14:paraId="1DCCDB85" w14:textId="77777777" w:rsidR="00340434" w:rsidRDefault="00340434" w:rsidP="00340434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 w:rsidRPr="00932746">
        <w:rPr>
          <w:b/>
        </w:rPr>
        <w:t>homepage</w:t>
      </w:r>
      <w:r>
        <w:t xml:space="preserve"> (*.psd).</w:t>
      </w:r>
    </w:p>
    <w:p w14:paraId="570E2FE4" w14:textId="77777777" w:rsidR="00340434" w:rsidRDefault="00340434" w:rsidP="00340434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 / *.htm, *.css, *.js).</w:t>
      </w:r>
    </w:p>
    <w:p w14:paraId="56502EF8" w14:textId="77777777" w:rsidR="00340434" w:rsidRDefault="00340434" w:rsidP="00340434">
      <w:pPr>
        <w:spacing w:line="360" w:lineRule="auto"/>
        <w:jc w:val="both"/>
      </w:pPr>
    </w:p>
    <w:p w14:paraId="5D26C492" w14:textId="77777777" w:rsidR="00340434" w:rsidRDefault="00340434" w:rsidP="00340434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33500522" w14:textId="77777777" w:rsidR="00340434" w:rsidRDefault="00340434" w:rsidP="00340434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1FE1B901" w14:textId="77777777" w:rsidR="00340434" w:rsidRDefault="00340434" w:rsidP="00340434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31831210" w14:textId="77777777" w:rsidR="00340434" w:rsidRDefault="00340434" w:rsidP="00340434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C58BA38" w14:textId="77777777" w:rsidR="00340434" w:rsidRDefault="00340434" w:rsidP="00340434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42ECB7FB" w14:textId="77777777" w:rsidR="00340434" w:rsidRDefault="00340434" w:rsidP="00340434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0E5AF686" w14:textId="77777777" w:rsidR="00340434" w:rsidRDefault="00340434" w:rsidP="00340434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52B01A17" w14:textId="77777777" w:rsidR="00340434" w:rsidRDefault="00340434" w:rsidP="00340434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48E5D306" w14:textId="77777777" w:rsidR="00340434" w:rsidRDefault="00340434" w:rsidP="00340434">
      <w:pPr>
        <w:spacing w:line="360" w:lineRule="auto"/>
        <w:jc w:val="both"/>
        <w:rPr>
          <w:lang w:val="id-ID"/>
        </w:rPr>
      </w:pPr>
    </w:p>
    <w:p w14:paraId="33DD71E2" w14:textId="77777777" w:rsidR="00340434" w:rsidRPr="00A32343" w:rsidRDefault="00340434" w:rsidP="00340434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282E4DDB" w14:textId="1C5227B9" w:rsidR="00BC6DE8" w:rsidRPr="00340434" w:rsidRDefault="00BC6DE8" w:rsidP="00340434"/>
    <w:sectPr w:rsidR="00BC6DE8" w:rsidRPr="00340434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8804A" w14:textId="77777777" w:rsidR="00815DB3" w:rsidRDefault="00815DB3" w:rsidP="00273E4A">
      <w:r>
        <w:separator/>
      </w:r>
    </w:p>
  </w:endnote>
  <w:endnote w:type="continuationSeparator" w:id="0">
    <w:p w14:paraId="3DD1F344" w14:textId="77777777" w:rsidR="00815DB3" w:rsidRDefault="00815DB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C982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54CDB65" wp14:editId="2089954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8265093" w14:textId="77777777" w:rsidR="005B66A9" w:rsidRPr="00340434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340434">
      <w:rPr>
        <w:sz w:val="22"/>
        <w:szCs w:val="22"/>
      </w:rPr>
      <w:t>Page</w:t>
    </w:r>
    <w:r w:rsidRPr="00340434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40434">
          <w:rPr>
            <w:sz w:val="22"/>
            <w:szCs w:val="22"/>
            <w:lang w:val="id-ID"/>
          </w:rPr>
          <w:fldChar w:fldCharType="begin"/>
        </w:r>
        <w:r w:rsidR="005B66A9" w:rsidRPr="000F3EB6">
          <w:rPr>
            <w:sz w:val="22"/>
            <w:szCs w:val="22"/>
            <w:lang w:val="id-ID"/>
            <w:rPrChange w:id="1" w:author="Dennise Adrianto" w:date="2017-06-21T10:10:00Z">
              <w:rPr>
                <w:i/>
                <w:sz w:val="20"/>
                <w:szCs w:val="20"/>
                <w:lang w:val="id-ID"/>
              </w:rPr>
            </w:rPrChange>
          </w:rPr>
          <w:instrText xml:space="preserve"> PAGE </w:instrText>
        </w:r>
        <w:r w:rsidR="00151847" w:rsidRPr="00340434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40434">
          <w:rPr>
            <w:sz w:val="22"/>
            <w:szCs w:val="22"/>
            <w:lang w:val="id-ID"/>
          </w:rPr>
          <w:fldChar w:fldCharType="end"/>
        </w:r>
        <w:r w:rsidR="005B66A9" w:rsidRPr="00340434">
          <w:rPr>
            <w:sz w:val="22"/>
            <w:szCs w:val="22"/>
            <w:lang w:val="id-ID"/>
          </w:rPr>
          <w:t xml:space="preserve"> of </w:t>
        </w:r>
        <w:r w:rsidR="00151847" w:rsidRPr="00340434">
          <w:rPr>
            <w:sz w:val="22"/>
            <w:szCs w:val="22"/>
            <w:lang w:val="id-ID"/>
          </w:rPr>
          <w:fldChar w:fldCharType="begin"/>
        </w:r>
        <w:r w:rsidR="005B66A9" w:rsidRPr="00340434">
          <w:rPr>
            <w:sz w:val="22"/>
            <w:szCs w:val="22"/>
            <w:lang w:val="id-ID"/>
          </w:rPr>
          <w:instrText xml:space="preserve"> NUMPAGES  </w:instrText>
        </w:r>
        <w:r w:rsidR="00151847" w:rsidRPr="00340434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40434">
          <w:rPr>
            <w:sz w:val="22"/>
            <w:szCs w:val="22"/>
            <w:lang w:val="id-ID"/>
          </w:rPr>
          <w:fldChar w:fldCharType="end"/>
        </w:r>
      </w:sdtContent>
    </w:sdt>
  </w:p>
  <w:p w14:paraId="00EDE3C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6921D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59306157" wp14:editId="3013285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D201184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24CCA85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17023ACB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4249A" w14:textId="77777777" w:rsidR="00815DB3" w:rsidRDefault="00815DB3" w:rsidP="00273E4A">
      <w:r>
        <w:separator/>
      </w:r>
    </w:p>
  </w:footnote>
  <w:footnote w:type="continuationSeparator" w:id="0">
    <w:p w14:paraId="28817E52" w14:textId="77777777" w:rsidR="00815DB3" w:rsidRDefault="00815DB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AC63911" w14:textId="77777777" w:rsidTr="005D0782">
      <w:tc>
        <w:tcPr>
          <w:tcW w:w="5220" w:type="dxa"/>
        </w:tcPr>
        <w:p w14:paraId="34385ECF" w14:textId="36C5605A" w:rsidR="005D0782" w:rsidRDefault="00BA60F4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7199F7D9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188171E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3CEBC0DA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1483C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nise Adrianto">
    <w15:presenceInfo w15:providerId="Windows Live" w15:userId="f18bbbb3632ff8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0434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227"/>
    <w:rsid w:val="00720962"/>
    <w:rsid w:val="0072245D"/>
    <w:rsid w:val="00737595"/>
    <w:rsid w:val="00787247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E84"/>
    <w:rsid w:val="008B1A55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E68EE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A60F4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BC9EE6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66F9E-F23C-4DEE-8F31-5D6448CA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</TotalTime>
  <Pages>5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Steven Ferdianto</cp:lastModifiedBy>
  <cp:revision>9</cp:revision>
  <dcterms:created xsi:type="dcterms:W3CDTF">2017-10-20T05:51:00Z</dcterms:created>
  <dcterms:modified xsi:type="dcterms:W3CDTF">2020-01-30T02:14:00Z</dcterms:modified>
</cp:coreProperties>
</file>